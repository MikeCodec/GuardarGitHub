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166269" w:rsidRPr="006E15D6" w:rsidRDefault="00166269" w:rsidP="00166269">
      <w:pPr>
        <w:spacing w:after="0" w:line="276" w:lineRule="auto"/>
        <w:jc w:val="center"/>
        <w:rPr>
          <w:rFonts w:ascii="Anonymous Pro" w:hAnsi="Anonymous Pro"/>
          <w:b/>
          <w:color w:val="FFC000"/>
          <w:sz w:val="44"/>
          <w:szCs w:val="44"/>
          <w:u w:val="single"/>
        </w:rPr>
      </w:pPr>
      <w:r w:rsidRPr="006E15D6">
        <w:rPr>
          <w:rFonts w:ascii="Anonymous Pro" w:hAnsi="Anonymous Pro"/>
          <w:b/>
          <w:color w:val="FFC000"/>
          <w:sz w:val="44"/>
          <w:szCs w:val="44"/>
          <w:u w:val="single"/>
        </w:rPr>
        <w:t>Orden</w:t>
      </w:r>
      <w:r>
        <w:rPr>
          <w:rFonts w:ascii="Anonymous Pro" w:hAnsi="Anonymous Pro"/>
          <w:b/>
          <w:color w:val="FFC000"/>
          <w:sz w:val="44"/>
          <w:szCs w:val="44"/>
          <w:u w:val="single"/>
        </w:rPr>
        <w:t xml:space="preserve"> Para Guardar en Git</w:t>
      </w:r>
      <w:r w:rsidR="00652936">
        <w:rPr>
          <w:rFonts w:ascii="Anonymous Pro" w:hAnsi="Anonymous Pro"/>
          <w:b/>
          <w:color w:val="FFC000"/>
          <w:sz w:val="44"/>
          <w:szCs w:val="44"/>
          <w:u w:val="single"/>
        </w:rPr>
        <w:t>Hub</w:t>
      </w:r>
    </w:p>
    <w:p w:rsidR="00166269" w:rsidRPr="006E15D6" w:rsidRDefault="00166269" w:rsidP="00166269">
      <w:pPr>
        <w:shd w:val="clear" w:color="auto" w:fill="070707"/>
        <w:spacing w:after="0" w:line="276" w:lineRule="auto"/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</w:pPr>
    </w:p>
    <w:p w:rsidR="00205F4C" w:rsidRPr="00205F4C" w:rsidRDefault="00205F4C" w:rsidP="00205F4C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00B050"/>
          <w:sz w:val="24"/>
          <w:szCs w:val="24"/>
          <w:lang w:val="en-US"/>
        </w:rPr>
      </w:pPr>
      <w:r w:rsidRPr="00205F4C">
        <w:rPr>
          <w:rFonts w:ascii="Anonymous Pro" w:eastAsia="Times New Roman" w:hAnsi="Anonymous Pro" w:cs="Times New Roman"/>
          <w:color w:val="00B050"/>
          <w:sz w:val="24"/>
          <w:szCs w:val="24"/>
          <w:lang w:val="en-US"/>
        </w:rPr>
        <w:t>git config --global user.name "Mikecodec"</w:t>
      </w:r>
    </w:p>
    <w:p w:rsidR="00205F4C" w:rsidRPr="00205F4C" w:rsidRDefault="00205F4C" w:rsidP="00205F4C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00B050"/>
          <w:sz w:val="24"/>
          <w:szCs w:val="24"/>
          <w:lang w:val="en-US"/>
        </w:rPr>
      </w:pPr>
      <w:r w:rsidRPr="00205F4C">
        <w:rPr>
          <w:rFonts w:ascii="Anonymous Pro" w:eastAsia="Times New Roman" w:hAnsi="Anonymous Pro" w:cs="Times New Roman"/>
          <w:color w:val="00B050"/>
          <w:sz w:val="24"/>
          <w:szCs w:val="24"/>
          <w:lang w:val="en-US"/>
        </w:rPr>
        <w:t>git config --global user.email "michaelfloresrojas31@gmail.com"</w:t>
      </w:r>
    </w:p>
    <w:p w:rsidR="00166269" w:rsidRDefault="00166269" w:rsidP="00205F4C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</w:pPr>
      <w:r>
        <w:rPr>
          <w:rFonts w:ascii="Anonymous Pro" w:eastAsia="Times New Roman" w:hAnsi="Anonymous Pro" w:cs="Times New Roman"/>
          <w:color w:val="00B050"/>
          <w:sz w:val="24"/>
          <w:szCs w:val="24"/>
        </w:rPr>
        <w:t>Git init</w:t>
      </w:r>
      <w:r w:rsidRPr="006E15D6">
        <w:rPr>
          <w:rFonts w:ascii="Anonymous Pro" w:eastAsia="Times New Roman" w:hAnsi="Anonymous Pro" w:cs="Times New Roman"/>
          <w:color w:val="00B050"/>
          <w:sz w:val="24"/>
          <w:szCs w:val="24"/>
        </w:rPr>
        <w:t xml:space="preserve"> </w:t>
      </w:r>
      <w:r w:rsidRPr="006E15D6"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  <w:t>/</w:t>
      </w:r>
      <w:r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  <w:t xml:space="preserve"> Crea un nuevo repositorio</w:t>
      </w:r>
    </w:p>
    <w:p w:rsidR="002E4491" w:rsidRDefault="002E4491" w:rsidP="00166269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</w:pPr>
    </w:p>
    <w:p w:rsidR="002E4491" w:rsidRPr="002E4491" w:rsidRDefault="002E4491" w:rsidP="00166269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b/>
          <w:color w:val="FFC000" w:themeColor="accent4"/>
          <w:sz w:val="24"/>
          <w:szCs w:val="24"/>
        </w:rPr>
      </w:pPr>
      <w:r w:rsidRPr="002E4491">
        <w:rPr>
          <w:rFonts w:ascii="Anonymous Pro" w:eastAsia="Times New Roman" w:hAnsi="Anonymous Pro" w:cs="Times New Roman"/>
          <w:b/>
          <w:color w:val="FFC000" w:themeColor="accent4"/>
          <w:sz w:val="24"/>
          <w:szCs w:val="24"/>
        </w:rPr>
        <w:t>// Ignorar archivos.</w:t>
      </w:r>
    </w:p>
    <w:p w:rsidR="002E4491" w:rsidRDefault="002E4491" w:rsidP="00166269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</w:pPr>
      <w:r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  <w:t xml:space="preserve">Crear archivo llamado </w:t>
      </w:r>
      <w:r w:rsidRPr="002E4491">
        <w:rPr>
          <w:rFonts w:ascii="Anonymous Pro" w:eastAsia="Times New Roman" w:hAnsi="Anonymous Pro" w:cs="Times New Roman"/>
          <w:color w:val="00B050"/>
          <w:sz w:val="24"/>
          <w:szCs w:val="24"/>
        </w:rPr>
        <w:t xml:space="preserve">.gitignore </w:t>
      </w:r>
      <w:r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  <w:t>y adentro los archivos a ignorarse.</w:t>
      </w:r>
    </w:p>
    <w:p w:rsidR="002E4491" w:rsidRDefault="002E4491" w:rsidP="00166269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00B050"/>
          <w:sz w:val="24"/>
          <w:szCs w:val="24"/>
        </w:rPr>
      </w:pPr>
    </w:p>
    <w:p w:rsidR="00166269" w:rsidRDefault="00166269" w:rsidP="002E4491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</w:pPr>
      <w:r w:rsidRPr="002E4491">
        <w:rPr>
          <w:rFonts w:ascii="Anonymous Pro" w:eastAsia="Times New Roman" w:hAnsi="Anonymous Pro" w:cs="Times New Roman"/>
          <w:color w:val="00B050"/>
          <w:sz w:val="24"/>
          <w:szCs w:val="24"/>
          <w:lang w:val="es-ES"/>
        </w:rPr>
        <w:t xml:space="preserve">git add </w:t>
      </w:r>
      <w:r w:rsidR="002E4491" w:rsidRPr="002E4491">
        <w:rPr>
          <w:rFonts w:ascii="Anonymous Pro" w:eastAsia="Times New Roman" w:hAnsi="Anonymous Pro" w:cs="Times New Roman"/>
          <w:color w:val="00B050"/>
          <w:sz w:val="24"/>
          <w:szCs w:val="24"/>
          <w:lang w:val="es-ES"/>
        </w:rPr>
        <w:t>.</w:t>
      </w:r>
      <w:r w:rsidRPr="002E4491">
        <w:rPr>
          <w:rFonts w:ascii="Anonymous Pro" w:eastAsia="Times New Roman" w:hAnsi="Anonymous Pro" w:cs="Times New Roman"/>
          <w:color w:val="00B050"/>
          <w:sz w:val="24"/>
          <w:szCs w:val="24"/>
          <w:lang w:val="es-ES"/>
        </w:rPr>
        <w:t xml:space="preserve"> </w:t>
      </w:r>
      <w:r w:rsidR="002E4491">
        <w:rPr>
          <w:rFonts w:ascii="Anonymous Pro" w:eastAsia="Times New Roman" w:hAnsi="Anonymous Pro" w:cs="Times New Roman"/>
          <w:color w:val="FFFFFF" w:themeColor="background1"/>
          <w:sz w:val="24"/>
          <w:szCs w:val="24"/>
          <w:lang w:val="es-ES"/>
        </w:rPr>
        <w:t>O</w:t>
      </w:r>
      <w:r w:rsidRPr="002E4491">
        <w:rPr>
          <w:rFonts w:ascii="Anonymous Pro" w:eastAsia="Times New Roman" w:hAnsi="Anonymous Pro" w:cs="Times New Roman"/>
          <w:color w:val="FFFFFF" w:themeColor="background1"/>
          <w:sz w:val="24"/>
          <w:szCs w:val="24"/>
          <w:lang w:val="es-ES"/>
        </w:rPr>
        <w:t xml:space="preserve"> </w:t>
      </w:r>
      <w:r w:rsidR="002E4491" w:rsidRPr="002E4491">
        <w:rPr>
          <w:rFonts w:ascii="Anonymous Pro" w:eastAsia="Times New Roman" w:hAnsi="Anonymous Pro" w:cs="Times New Roman"/>
          <w:color w:val="00B050"/>
          <w:sz w:val="24"/>
          <w:szCs w:val="24"/>
          <w:lang w:val="es-ES"/>
        </w:rPr>
        <w:t xml:space="preserve">git add </w:t>
      </w:r>
      <w:r w:rsidR="001972A4">
        <w:rPr>
          <w:rFonts w:ascii="Anonymous Pro" w:eastAsia="Times New Roman" w:hAnsi="Anonymous Pro" w:cs="Times New Roman"/>
          <w:color w:val="00B050"/>
          <w:sz w:val="24"/>
          <w:szCs w:val="24"/>
          <w:lang w:val="es-ES"/>
        </w:rPr>
        <w:t>archivoEspecifico.js</w:t>
      </w:r>
      <w:r w:rsidR="002E4491" w:rsidRPr="002E4491">
        <w:rPr>
          <w:rFonts w:ascii="Anonymous Pro" w:eastAsia="Times New Roman" w:hAnsi="Anonymous Pro" w:cs="Times New Roman"/>
          <w:color w:val="00B050"/>
          <w:sz w:val="24"/>
          <w:szCs w:val="24"/>
          <w:lang w:val="es-ES"/>
        </w:rPr>
        <w:t xml:space="preserve"> </w:t>
      </w:r>
      <w:r w:rsidR="002E4491" w:rsidRPr="006E15D6"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  <w:t xml:space="preserve">/ </w:t>
      </w:r>
      <w:r w:rsidR="002E4491"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  <w:t>subir archivos</w:t>
      </w:r>
    </w:p>
    <w:p w:rsidR="009B5F49" w:rsidRPr="002E4491" w:rsidRDefault="009B5F49" w:rsidP="002E4491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00B050"/>
          <w:sz w:val="24"/>
          <w:szCs w:val="24"/>
          <w:lang w:val="es-ES"/>
        </w:rPr>
      </w:pPr>
    </w:p>
    <w:p w:rsidR="00166269" w:rsidRPr="006E15D6" w:rsidRDefault="008009D4" w:rsidP="00166269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</w:pPr>
      <w:r w:rsidRPr="008009D4">
        <w:rPr>
          <w:rFonts w:ascii="Anonymous Pro" w:eastAsia="Times New Roman" w:hAnsi="Anonymous Pro" w:cs="Times New Roman"/>
          <w:color w:val="00B050"/>
          <w:sz w:val="24"/>
          <w:szCs w:val="24"/>
        </w:rPr>
        <w:t xml:space="preserve">Remove-Item -Recurse -Force .git </w:t>
      </w:r>
      <w:r w:rsidR="00DD1927"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  <w:t xml:space="preserve">/ </w:t>
      </w:r>
      <w:r w:rsidR="00166269" w:rsidRPr="006E15D6"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  <w:t xml:space="preserve">para </w:t>
      </w:r>
      <w:r w:rsidR="00DD1927">
        <w:rPr>
          <w:rFonts w:ascii="Anonymous Pro" w:eastAsia="Times New Roman" w:hAnsi="Anonymous Pro" w:cs="Times New Roman"/>
          <w:b/>
          <w:color w:val="FF0000"/>
          <w:sz w:val="24"/>
          <w:szCs w:val="24"/>
        </w:rPr>
        <w:t>cancelar/eliminar</w:t>
      </w:r>
      <w:r w:rsidR="00DD1927"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  <w:t xml:space="preserve"> de la PC</w:t>
      </w:r>
      <w:r w:rsidR="00166269" w:rsidRPr="006E15D6"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  <w:t>.</w:t>
      </w:r>
    </w:p>
    <w:p w:rsidR="00166269" w:rsidRPr="006E15D6" w:rsidRDefault="00166269" w:rsidP="00166269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</w:pPr>
      <w:r w:rsidRPr="006E15D6">
        <w:rPr>
          <w:rFonts w:ascii="Anonymous Pro" w:eastAsia="Times New Roman" w:hAnsi="Anonymous Pro" w:cs="Times New Roman"/>
          <w:color w:val="00B050"/>
          <w:sz w:val="24"/>
          <w:szCs w:val="24"/>
        </w:rPr>
        <w:t xml:space="preserve">git status </w:t>
      </w:r>
      <w:r w:rsidRPr="006E15D6"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  <w:t>/</w:t>
      </w:r>
    </w:p>
    <w:p w:rsidR="009B5F49" w:rsidRDefault="009B5F49" w:rsidP="00166269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00B050"/>
          <w:sz w:val="24"/>
          <w:szCs w:val="24"/>
        </w:rPr>
      </w:pPr>
    </w:p>
    <w:p w:rsidR="00166269" w:rsidRDefault="009B5F49" w:rsidP="00166269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</w:pPr>
      <w:r w:rsidRPr="009B5F49">
        <w:rPr>
          <w:rFonts w:ascii="Anonymous Pro" w:eastAsia="Times New Roman" w:hAnsi="Anonymous Pro" w:cs="Times New Roman"/>
          <w:color w:val="00B050"/>
          <w:sz w:val="24"/>
          <w:szCs w:val="24"/>
        </w:rPr>
        <w:t>git commit -m "Descripcion de los cambios"</w:t>
      </w:r>
      <w:r>
        <w:rPr>
          <w:rFonts w:ascii="Anonymous Pro" w:eastAsia="Times New Roman" w:hAnsi="Anonymous Pro" w:cs="Times New Roman"/>
          <w:color w:val="00B050"/>
          <w:sz w:val="24"/>
          <w:szCs w:val="24"/>
        </w:rPr>
        <w:t xml:space="preserve"> </w:t>
      </w:r>
      <w:r w:rsidR="00166269" w:rsidRPr="006E15D6"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  <w:t>/</w:t>
      </w:r>
      <w:r w:rsidR="002E4491"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  <w:t xml:space="preserve"> confirmar subir los archivos</w:t>
      </w:r>
    </w:p>
    <w:p w:rsidR="002E4491" w:rsidRDefault="002E4491" w:rsidP="00166269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FFFFFF" w:themeColor="background1"/>
          <w:sz w:val="24"/>
          <w:szCs w:val="24"/>
          <w:lang w:val="es-ES"/>
        </w:rPr>
      </w:pPr>
      <w:r w:rsidRPr="002E4491">
        <w:rPr>
          <w:rFonts w:ascii="Anonymous Pro" w:eastAsia="Times New Roman" w:hAnsi="Anonymous Pro" w:cs="Times New Roman"/>
          <w:color w:val="00B050"/>
          <w:sz w:val="24"/>
          <w:szCs w:val="24"/>
          <w:lang w:val="es-ES"/>
        </w:rPr>
        <w:t xml:space="preserve">git remote add origin https://github.com/MikeCodec/repositorioPrueba.git </w:t>
      </w:r>
      <w:r w:rsidRPr="002E4491">
        <w:rPr>
          <w:rFonts w:ascii="Anonymous Pro" w:eastAsia="Times New Roman" w:hAnsi="Anonymous Pro" w:cs="Times New Roman"/>
          <w:color w:val="FFFFFF" w:themeColor="background1"/>
          <w:sz w:val="24"/>
          <w:szCs w:val="24"/>
          <w:lang w:val="es-ES"/>
        </w:rPr>
        <w:t>/ Conecta la carpeta con el repositorio.</w:t>
      </w:r>
    </w:p>
    <w:p w:rsidR="009801B8" w:rsidRDefault="009801B8" w:rsidP="00166269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FFFFFF" w:themeColor="background1"/>
          <w:sz w:val="24"/>
          <w:szCs w:val="24"/>
          <w:lang w:val="en-US"/>
        </w:rPr>
      </w:pPr>
      <w:r w:rsidRPr="009801B8">
        <w:rPr>
          <w:rFonts w:ascii="Anonymous Pro" w:eastAsia="Times New Roman" w:hAnsi="Anonymous Pro" w:cs="Times New Roman"/>
          <w:color w:val="00B050"/>
          <w:sz w:val="24"/>
          <w:szCs w:val="24"/>
          <w:lang w:val="en-US"/>
        </w:rPr>
        <w:t xml:space="preserve">git push --set-upstream origin master </w:t>
      </w:r>
      <w:r>
        <w:rPr>
          <w:rFonts w:ascii="Anonymous Pro" w:eastAsia="Times New Roman" w:hAnsi="Anonymous Pro" w:cs="Times New Roman"/>
          <w:color w:val="FFFFFF" w:themeColor="background1"/>
          <w:sz w:val="24"/>
          <w:szCs w:val="24"/>
          <w:lang w:val="en-US"/>
        </w:rPr>
        <w:t>/ Sube proyecto a GitHub</w:t>
      </w:r>
    </w:p>
    <w:p w:rsidR="00166269" w:rsidRPr="00AE1D35" w:rsidRDefault="009801B8" w:rsidP="00166269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FFFFFF" w:themeColor="background1"/>
          <w:sz w:val="24"/>
          <w:szCs w:val="24"/>
          <w:lang w:val="es-ES"/>
        </w:rPr>
      </w:pPr>
      <w:r w:rsidRPr="009801B8">
        <w:rPr>
          <w:rFonts w:ascii="Anonymous Pro" w:eastAsia="Times New Roman" w:hAnsi="Anonymous Pro" w:cs="Times New Roman"/>
          <w:color w:val="00B050"/>
          <w:sz w:val="24"/>
          <w:szCs w:val="24"/>
          <w:lang w:val="es-ES"/>
        </w:rPr>
        <w:t xml:space="preserve">git push --set-upstream origin main </w:t>
      </w:r>
      <w:r w:rsidRPr="009801B8">
        <w:rPr>
          <w:rFonts w:ascii="Anonymous Pro" w:eastAsia="Times New Roman" w:hAnsi="Anonymous Pro" w:cs="Times New Roman"/>
          <w:color w:val="FFFFFF" w:themeColor="background1"/>
          <w:sz w:val="24"/>
          <w:szCs w:val="24"/>
          <w:lang w:val="es-ES"/>
        </w:rPr>
        <w:t>/ usar en caso de error con el master</w:t>
      </w:r>
    </w:p>
    <w:p w:rsidR="00166269" w:rsidRDefault="00166269" w:rsidP="00166269">
      <w:pPr>
        <w:autoSpaceDE w:val="0"/>
        <w:autoSpaceDN w:val="0"/>
        <w:adjustRightInd w:val="0"/>
        <w:spacing w:after="0" w:line="240" w:lineRule="auto"/>
        <w:rPr>
          <w:rFonts w:ascii="Anonymous Pro" w:hAnsi="Anonymous Pro" w:cs="Lucida Console"/>
          <w:sz w:val="24"/>
          <w:szCs w:val="24"/>
        </w:rPr>
      </w:pPr>
    </w:p>
    <w:p w:rsidR="00166269" w:rsidRPr="006E15D6" w:rsidRDefault="00DD1927" w:rsidP="00166269">
      <w:pPr>
        <w:spacing w:after="0" w:line="276" w:lineRule="auto"/>
        <w:jc w:val="center"/>
        <w:rPr>
          <w:rFonts w:ascii="Anonymous Pro" w:hAnsi="Anonymous Pro"/>
          <w:b/>
          <w:color w:val="FFC000"/>
          <w:sz w:val="44"/>
          <w:szCs w:val="44"/>
          <w:u w:val="single"/>
        </w:rPr>
      </w:pPr>
      <w:r>
        <w:rPr>
          <w:rFonts w:ascii="Anonymous Pro" w:hAnsi="Anonymous Pro"/>
          <w:b/>
          <w:color w:val="FFC000"/>
          <w:sz w:val="44"/>
          <w:szCs w:val="44"/>
          <w:u w:val="single"/>
        </w:rPr>
        <w:t>Actualizar Mismo Archivo a</w:t>
      </w:r>
      <w:r w:rsidR="00166269">
        <w:rPr>
          <w:rFonts w:ascii="Anonymous Pro" w:hAnsi="Anonymous Pro"/>
          <w:b/>
          <w:color w:val="FFC000"/>
          <w:sz w:val="44"/>
          <w:szCs w:val="44"/>
          <w:u w:val="single"/>
        </w:rPr>
        <w:t xml:space="preserve"> GitHup</w:t>
      </w:r>
    </w:p>
    <w:p w:rsidR="00166269" w:rsidRPr="006E15D6" w:rsidRDefault="00166269" w:rsidP="00166269">
      <w:pPr>
        <w:shd w:val="clear" w:color="auto" w:fill="070707"/>
        <w:spacing w:after="0" w:line="276" w:lineRule="auto"/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</w:pPr>
    </w:p>
    <w:p w:rsidR="00DD1927" w:rsidRDefault="00DD1927" w:rsidP="00DD1927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</w:pPr>
      <w:r w:rsidRPr="002E4491">
        <w:rPr>
          <w:rFonts w:ascii="Anonymous Pro" w:eastAsia="Times New Roman" w:hAnsi="Anonymous Pro" w:cs="Times New Roman"/>
          <w:color w:val="00B050"/>
          <w:sz w:val="24"/>
          <w:szCs w:val="24"/>
          <w:lang w:val="es-ES"/>
        </w:rPr>
        <w:t xml:space="preserve">git add . </w:t>
      </w:r>
      <w:r>
        <w:rPr>
          <w:rFonts w:ascii="Anonymous Pro" w:eastAsia="Times New Roman" w:hAnsi="Anonymous Pro" w:cs="Times New Roman"/>
          <w:color w:val="FFFFFF" w:themeColor="background1"/>
          <w:sz w:val="24"/>
          <w:szCs w:val="24"/>
          <w:lang w:val="es-ES"/>
        </w:rPr>
        <w:t>O</w:t>
      </w:r>
      <w:r w:rsidRPr="002E4491">
        <w:rPr>
          <w:rFonts w:ascii="Anonymous Pro" w:eastAsia="Times New Roman" w:hAnsi="Anonymous Pro" w:cs="Times New Roman"/>
          <w:color w:val="FFFFFF" w:themeColor="background1"/>
          <w:sz w:val="24"/>
          <w:szCs w:val="24"/>
          <w:lang w:val="es-ES"/>
        </w:rPr>
        <w:t xml:space="preserve"> </w:t>
      </w:r>
      <w:r w:rsidRPr="002E4491">
        <w:rPr>
          <w:rFonts w:ascii="Anonymous Pro" w:eastAsia="Times New Roman" w:hAnsi="Anonymous Pro" w:cs="Times New Roman"/>
          <w:color w:val="00B050"/>
          <w:sz w:val="24"/>
          <w:szCs w:val="24"/>
          <w:lang w:val="es-ES"/>
        </w:rPr>
        <w:t xml:space="preserve">git add </w:t>
      </w:r>
      <w:r>
        <w:rPr>
          <w:rFonts w:ascii="Anonymous Pro" w:eastAsia="Times New Roman" w:hAnsi="Anonymous Pro" w:cs="Times New Roman"/>
          <w:color w:val="00B050"/>
          <w:sz w:val="24"/>
          <w:szCs w:val="24"/>
          <w:lang w:val="es-ES"/>
        </w:rPr>
        <w:t>archivoEspecifico.js</w:t>
      </w:r>
      <w:r w:rsidRPr="002E4491">
        <w:rPr>
          <w:rFonts w:ascii="Anonymous Pro" w:eastAsia="Times New Roman" w:hAnsi="Anonymous Pro" w:cs="Times New Roman"/>
          <w:color w:val="00B050"/>
          <w:sz w:val="24"/>
          <w:szCs w:val="24"/>
          <w:lang w:val="es-ES"/>
        </w:rPr>
        <w:t xml:space="preserve"> </w:t>
      </w:r>
      <w:r w:rsidRPr="006E15D6"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  <w:t xml:space="preserve">/ </w:t>
      </w:r>
      <w:r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  <w:t>subir archivos</w:t>
      </w:r>
    </w:p>
    <w:p w:rsidR="00DD1927" w:rsidRPr="002E4491" w:rsidRDefault="00DD1927" w:rsidP="00DD1927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00B050"/>
          <w:sz w:val="24"/>
          <w:szCs w:val="24"/>
          <w:lang w:val="es-ES"/>
        </w:rPr>
      </w:pPr>
    </w:p>
    <w:p w:rsidR="00DD1927" w:rsidRPr="006E15D6" w:rsidRDefault="00DD1927" w:rsidP="00DD1927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</w:pPr>
      <w:r w:rsidRPr="008009D4">
        <w:rPr>
          <w:rFonts w:ascii="Anonymous Pro" w:eastAsia="Times New Roman" w:hAnsi="Anonymous Pro" w:cs="Times New Roman"/>
          <w:color w:val="00B050"/>
          <w:sz w:val="24"/>
          <w:szCs w:val="24"/>
        </w:rPr>
        <w:t xml:space="preserve">Remove-Item -Recurse -Force .git </w:t>
      </w:r>
      <w:r w:rsidRPr="006E15D6"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  <w:t xml:space="preserve">/ </w:t>
      </w:r>
      <w:r w:rsidR="008B13C2" w:rsidRPr="006E15D6"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  <w:t xml:space="preserve">para </w:t>
      </w:r>
      <w:r w:rsidR="008B13C2">
        <w:rPr>
          <w:rFonts w:ascii="Anonymous Pro" w:eastAsia="Times New Roman" w:hAnsi="Anonymous Pro" w:cs="Times New Roman"/>
          <w:b/>
          <w:color w:val="FF0000"/>
          <w:sz w:val="24"/>
          <w:szCs w:val="24"/>
        </w:rPr>
        <w:t>cancelar/eliminar</w:t>
      </w:r>
      <w:r w:rsidR="008B13C2"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  <w:t xml:space="preserve"> de la PC</w:t>
      </w:r>
    </w:p>
    <w:p w:rsidR="00DD1927" w:rsidRPr="008B13C2" w:rsidRDefault="00DD1927" w:rsidP="00DD1927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FFFFFF" w:themeColor="background1"/>
          <w:sz w:val="24"/>
          <w:szCs w:val="24"/>
          <w:lang w:val="en-US"/>
        </w:rPr>
      </w:pPr>
      <w:r w:rsidRPr="008B13C2">
        <w:rPr>
          <w:rFonts w:ascii="Anonymous Pro" w:eastAsia="Times New Roman" w:hAnsi="Anonymous Pro" w:cs="Times New Roman"/>
          <w:color w:val="00B050"/>
          <w:sz w:val="24"/>
          <w:szCs w:val="24"/>
          <w:lang w:val="en-US"/>
        </w:rPr>
        <w:t xml:space="preserve">git status </w:t>
      </w:r>
      <w:r w:rsidRPr="008B13C2">
        <w:rPr>
          <w:rFonts w:ascii="Anonymous Pro" w:eastAsia="Times New Roman" w:hAnsi="Anonymous Pro" w:cs="Times New Roman"/>
          <w:color w:val="FFFFFF" w:themeColor="background1"/>
          <w:sz w:val="24"/>
          <w:szCs w:val="24"/>
          <w:lang w:val="en-US"/>
        </w:rPr>
        <w:t>/</w:t>
      </w:r>
    </w:p>
    <w:p w:rsidR="00DD1927" w:rsidRPr="008B13C2" w:rsidRDefault="00DD1927" w:rsidP="00DD1927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00B050"/>
          <w:sz w:val="24"/>
          <w:szCs w:val="24"/>
          <w:lang w:val="en-US"/>
        </w:rPr>
      </w:pPr>
    </w:p>
    <w:p w:rsidR="00DD1927" w:rsidRDefault="00DD1927" w:rsidP="0040758F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FFFFFF" w:themeColor="background1"/>
          <w:sz w:val="24"/>
          <w:szCs w:val="24"/>
          <w:lang w:val="es-ES"/>
        </w:rPr>
      </w:pPr>
      <w:r w:rsidRPr="009B5F49">
        <w:rPr>
          <w:rFonts w:ascii="Anonymous Pro" w:eastAsia="Times New Roman" w:hAnsi="Anonymous Pro" w:cs="Times New Roman"/>
          <w:color w:val="00B050"/>
          <w:sz w:val="24"/>
          <w:szCs w:val="24"/>
        </w:rPr>
        <w:t>git commit -m "Descripcion de los cambios"</w:t>
      </w:r>
      <w:r>
        <w:rPr>
          <w:rFonts w:ascii="Anonymous Pro" w:eastAsia="Times New Roman" w:hAnsi="Anonymous Pro" w:cs="Times New Roman"/>
          <w:color w:val="00B050"/>
          <w:sz w:val="24"/>
          <w:szCs w:val="24"/>
        </w:rPr>
        <w:t xml:space="preserve"> </w:t>
      </w:r>
      <w:r w:rsidRPr="006E15D6"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  <w:t>/</w:t>
      </w:r>
      <w:r>
        <w:rPr>
          <w:rFonts w:ascii="Anonymous Pro" w:eastAsia="Times New Roman" w:hAnsi="Anonymous Pro" w:cs="Times New Roman"/>
          <w:color w:val="FFFFFF" w:themeColor="background1"/>
          <w:sz w:val="24"/>
          <w:szCs w:val="24"/>
        </w:rPr>
        <w:t xml:space="preserve"> confirmar subir los archivos</w:t>
      </w:r>
    </w:p>
    <w:p w:rsidR="00DD1927" w:rsidRPr="0040758F" w:rsidRDefault="00DD1927" w:rsidP="0040758F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FFFFFF" w:themeColor="background1"/>
          <w:sz w:val="24"/>
          <w:szCs w:val="24"/>
          <w:lang w:val="es-ES"/>
        </w:rPr>
      </w:pPr>
      <w:r w:rsidRPr="0040758F">
        <w:rPr>
          <w:rFonts w:ascii="Anonymous Pro" w:eastAsia="Times New Roman" w:hAnsi="Anonymous Pro" w:cs="Times New Roman"/>
          <w:color w:val="00B050"/>
          <w:sz w:val="24"/>
          <w:szCs w:val="24"/>
          <w:lang w:val="es-ES"/>
        </w:rPr>
        <w:t>git p</w:t>
      </w:r>
      <w:r w:rsidR="0040758F" w:rsidRPr="0040758F">
        <w:rPr>
          <w:rFonts w:ascii="Anonymous Pro" w:eastAsia="Times New Roman" w:hAnsi="Anonymous Pro" w:cs="Times New Roman"/>
          <w:color w:val="00B050"/>
          <w:sz w:val="24"/>
          <w:szCs w:val="24"/>
          <w:lang w:val="es-ES"/>
        </w:rPr>
        <w:t>ush</w:t>
      </w:r>
      <w:r w:rsidRPr="0040758F">
        <w:rPr>
          <w:rFonts w:ascii="Anonymous Pro" w:eastAsia="Times New Roman" w:hAnsi="Anonymous Pro" w:cs="Times New Roman"/>
          <w:color w:val="00B050"/>
          <w:sz w:val="24"/>
          <w:szCs w:val="24"/>
          <w:lang w:val="es-ES"/>
        </w:rPr>
        <w:t xml:space="preserve"> </w:t>
      </w:r>
      <w:r w:rsidRPr="0040758F">
        <w:rPr>
          <w:rFonts w:ascii="Anonymous Pro" w:eastAsia="Times New Roman" w:hAnsi="Anonymous Pro" w:cs="Times New Roman"/>
          <w:color w:val="FFFFFF" w:themeColor="background1"/>
          <w:sz w:val="24"/>
          <w:szCs w:val="24"/>
          <w:lang w:val="es-ES"/>
        </w:rPr>
        <w:t xml:space="preserve">/ </w:t>
      </w:r>
      <w:r w:rsidR="0040758F">
        <w:rPr>
          <w:rFonts w:ascii="Anonymous Pro" w:eastAsia="Times New Roman" w:hAnsi="Anonymous Pro" w:cs="Times New Roman"/>
          <w:color w:val="FFFFFF" w:themeColor="background1"/>
          <w:sz w:val="24"/>
          <w:szCs w:val="24"/>
          <w:lang w:val="es-ES"/>
        </w:rPr>
        <w:t>Actualiza proyecto</w:t>
      </w:r>
      <w:r w:rsidRPr="0040758F">
        <w:rPr>
          <w:rFonts w:ascii="Anonymous Pro" w:eastAsia="Times New Roman" w:hAnsi="Anonymous Pro" w:cs="Times New Roman"/>
          <w:color w:val="FFFFFF" w:themeColor="background1"/>
          <w:sz w:val="24"/>
          <w:szCs w:val="24"/>
          <w:lang w:val="es-ES"/>
        </w:rPr>
        <w:t xml:space="preserve"> GitHub</w:t>
      </w:r>
      <w:bookmarkStart w:id="0" w:name="_GoBack"/>
      <w:bookmarkEnd w:id="0"/>
    </w:p>
    <w:p w:rsidR="003812D0" w:rsidRPr="00DD1927" w:rsidRDefault="003812D0" w:rsidP="003812D0">
      <w:pPr>
        <w:autoSpaceDE w:val="0"/>
        <w:autoSpaceDN w:val="0"/>
        <w:adjustRightInd w:val="0"/>
        <w:spacing w:after="0" w:line="240" w:lineRule="auto"/>
        <w:rPr>
          <w:rFonts w:ascii="Anonymous Pro" w:eastAsia="Times New Roman" w:hAnsi="Anonymous Pro" w:cs="Times New Roman"/>
          <w:color w:val="00B050"/>
          <w:sz w:val="24"/>
          <w:szCs w:val="24"/>
          <w:lang w:val="es-ES"/>
        </w:rPr>
      </w:pPr>
    </w:p>
    <w:sectPr w:rsidR="003812D0" w:rsidRPr="00DD1927" w:rsidSect="006E28D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51CE" w:rsidRDefault="000051CE" w:rsidP="006E28D2">
      <w:pPr>
        <w:spacing w:after="0" w:line="240" w:lineRule="auto"/>
      </w:pPr>
      <w:r>
        <w:separator/>
      </w:r>
    </w:p>
  </w:endnote>
  <w:endnote w:type="continuationSeparator" w:id="0">
    <w:p w:rsidR="000051CE" w:rsidRDefault="000051CE" w:rsidP="006E2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onymous Pro">
    <w:panose1 w:val="02060609030202000504"/>
    <w:charset w:val="00"/>
    <w:family w:val="modern"/>
    <w:pitch w:val="fixed"/>
    <w:sig w:usb0="A00002AF" w:usb1="7000A9CA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51CE" w:rsidRDefault="000051CE" w:rsidP="006E28D2">
      <w:pPr>
        <w:spacing w:after="0" w:line="240" w:lineRule="auto"/>
      </w:pPr>
      <w:r>
        <w:separator/>
      </w:r>
    </w:p>
  </w:footnote>
  <w:footnote w:type="continuationSeparator" w:id="0">
    <w:p w:rsidR="000051CE" w:rsidRDefault="000051CE" w:rsidP="006E28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768F7"/>
    <w:multiLevelType w:val="hybridMultilevel"/>
    <w:tmpl w:val="A998B976"/>
    <w:lvl w:ilvl="0" w:tplc="77B61046">
      <w:start w:val="1"/>
      <w:numFmt w:val="decimal"/>
      <w:lvlText w:val="%1."/>
      <w:lvlJc w:val="left"/>
      <w:pPr>
        <w:ind w:left="720" w:hanging="360"/>
      </w:pPr>
      <w:rPr>
        <w:rFonts w:hint="default"/>
        <w:color w:val="A6E22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D1A5C"/>
    <w:multiLevelType w:val="hybridMultilevel"/>
    <w:tmpl w:val="36D03646"/>
    <w:lvl w:ilvl="0" w:tplc="9FCE2F34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isplayBackgroundShap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BB0"/>
    <w:rsid w:val="000051CE"/>
    <w:rsid w:val="000151B7"/>
    <w:rsid w:val="0002445B"/>
    <w:rsid w:val="000469E7"/>
    <w:rsid w:val="0006266F"/>
    <w:rsid w:val="00074BCB"/>
    <w:rsid w:val="000908B9"/>
    <w:rsid w:val="000911E3"/>
    <w:rsid w:val="000A2C94"/>
    <w:rsid w:val="000A52E4"/>
    <w:rsid w:val="000A6449"/>
    <w:rsid w:val="000B24CB"/>
    <w:rsid w:val="000B5D90"/>
    <w:rsid w:val="000D0688"/>
    <w:rsid w:val="000D5CE5"/>
    <w:rsid w:val="000E160D"/>
    <w:rsid w:val="000E3583"/>
    <w:rsid w:val="000E6F11"/>
    <w:rsid w:val="00114EFF"/>
    <w:rsid w:val="00132842"/>
    <w:rsid w:val="00145937"/>
    <w:rsid w:val="00165788"/>
    <w:rsid w:val="00166269"/>
    <w:rsid w:val="0017166A"/>
    <w:rsid w:val="0019170E"/>
    <w:rsid w:val="001958C1"/>
    <w:rsid w:val="001972A4"/>
    <w:rsid w:val="001A4685"/>
    <w:rsid w:val="001A4E73"/>
    <w:rsid w:val="001B4496"/>
    <w:rsid w:val="001B4D98"/>
    <w:rsid w:val="001B6250"/>
    <w:rsid w:val="001B68F2"/>
    <w:rsid w:val="001B695C"/>
    <w:rsid w:val="001C22FE"/>
    <w:rsid w:val="001C3464"/>
    <w:rsid w:val="001E54B5"/>
    <w:rsid w:val="00205434"/>
    <w:rsid w:val="00205F4C"/>
    <w:rsid w:val="0021297B"/>
    <w:rsid w:val="00217A04"/>
    <w:rsid w:val="00232A42"/>
    <w:rsid w:val="00235F74"/>
    <w:rsid w:val="002656E8"/>
    <w:rsid w:val="00270B27"/>
    <w:rsid w:val="002B20D0"/>
    <w:rsid w:val="002B5A2F"/>
    <w:rsid w:val="002B66BF"/>
    <w:rsid w:val="002C0C19"/>
    <w:rsid w:val="002E312A"/>
    <w:rsid w:val="002E4491"/>
    <w:rsid w:val="002E4EDD"/>
    <w:rsid w:val="002F5AFE"/>
    <w:rsid w:val="002F750D"/>
    <w:rsid w:val="00312A14"/>
    <w:rsid w:val="00317314"/>
    <w:rsid w:val="00346B8E"/>
    <w:rsid w:val="0035011D"/>
    <w:rsid w:val="003613B5"/>
    <w:rsid w:val="00362523"/>
    <w:rsid w:val="0036624A"/>
    <w:rsid w:val="003812D0"/>
    <w:rsid w:val="003A2004"/>
    <w:rsid w:val="003A439A"/>
    <w:rsid w:val="003B0A25"/>
    <w:rsid w:val="003B3291"/>
    <w:rsid w:val="003C6402"/>
    <w:rsid w:val="003D1629"/>
    <w:rsid w:val="003D4938"/>
    <w:rsid w:val="003D7A52"/>
    <w:rsid w:val="003D7F5C"/>
    <w:rsid w:val="003E442C"/>
    <w:rsid w:val="0040758F"/>
    <w:rsid w:val="004119EE"/>
    <w:rsid w:val="00412E0F"/>
    <w:rsid w:val="0041517E"/>
    <w:rsid w:val="00417969"/>
    <w:rsid w:val="00421F6A"/>
    <w:rsid w:val="004273F5"/>
    <w:rsid w:val="004460E6"/>
    <w:rsid w:val="004571DA"/>
    <w:rsid w:val="00464950"/>
    <w:rsid w:val="004748F9"/>
    <w:rsid w:val="00486A87"/>
    <w:rsid w:val="00492725"/>
    <w:rsid w:val="004A04C7"/>
    <w:rsid w:val="004C47FC"/>
    <w:rsid w:val="004E02DC"/>
    <w:rsid w:val="004E1E16"/>
    <w:rsid w:val="004E332C"/>
    <w:rsid w:val="004E4801"/>
    <w:rsid w:val="004E7872"/>
    <w:rsid w:val="0051224F"/>
    <w:rsid w:val="0052400F"/>
    <w:rsid w:val="005437CB"/>
    <w:rsid w:val="005519B3"/>
    <w:rsid w:val="0055593D"/>
    <w:rsid w:val="00555F56"/>
    <w:rsid w:val="005945D4"/>
    <w:rsid w:val="005A73A0"/>
    <w:rsid w:val="005B07D7"/>
    <w:rsid w:val="005C287E"/>
    <w:rsid w:val="005C7965"/>
    <w:rsid w:val="005E3D56"/>
    <w:rsid w:val="005F29CA"/>
    <w:rsid w:val="005F3FCE"/>
    <w:rsid w:val="0061641E"/>
    <w:rsid w:val="006217FF"/>
    <w:rsid w:val="00624B49"/>
    <w:rsid w:val="00625080"/>
    <w:rsid w:val="006405D6"/>
    <w:rsid w:val="00652936"/>
    <w:rsid w:val="00661239"/>
    <w:rsid w:val="00667826"/>
    <w:rsid w:val="0067094A"/>
    <w:rsid w:val="006941D6"/>
    <w:rsid w:val="006A251D"/>
    <w:rsid w:val="006B0DBC"/>
    <w:rsid w:val="006B6648"/>
    <w:rsid w:val="006B75FB"/>
    <w:rsid w:val="006C4692"/>
    <w:rsid w:val="006C5837"/>
    <w:rsid w:val="006C6BCF"/>
    <w:rsid w:val="006D74CD"/>
    <w:rsid w:val="006E15D6"/>
    <w:rsid w:val="006E28D2"/>
    <w:rsid w:val="006E67D1"/>
    <w:rsid w:val="006E79F9"/>
    <w:rsid w:val="00701CD3"/>
    <w:rsid w:val="00707CC3"/>
    <w:rsid w:val="00716BEA"/>
    <w:rsid w:val="007218A6"/>
    <w:rsid w:val="00736536"/>
    <w:rsid w:val="007366ED"/>
    <w:rsid w:val="00752D73"/>
    <w:rsid w:val="0075433A"/>
    <w:rsid w:val="007675DD"/>
    <w:rsid w:val="00777F1A"/>
    <w:rsid w:val="00790003"/>
    <w:rsid w:val="007A5C48"/>
    <w:rsid w:val="007B4035"/>
    <w:rsid w:val="007C3EC8"/>
    <w:rsid w:val="007D3D45"/>
    <w:rsid w:val="007E175E"/>
    <w:rsid w:val="007E2A6C"/>
    <w:rsid w:val="007F1EA8"/>
    <w:rsid w:val="008009D4"/>
    <w:rsid w:val="00801E2F"/>
    <w:rsid w:val="00814DFB"/>
    <w:rsid w:val="00827A4E"/>
    <w:rsid w:val="00834BC0"/>
    <w:rsid w:val="00834FB1"/>
    <w:rsid w:val="0084246B"/>
    <w:rsid w:val="00851701"/>
    <w:rsid w:val="00866594"/>
    <w:rsid w:val="00870D28"/>
    <w:rsid w:val="00877041"/>
    <w:rsid w:val="00884DAC"/>
    <w:rsid w:val="008874EA"/>
    <w:rsid w:val="008A3285"/>
    <w:rsid w:val="008B13C2"/>
    <w:rsid w:val="008D7D70"/>
    <w:rsid w:val="008E0D5B"/>
    <w:rsid w:val="008F28BD"/>
    <w:rsid w:val="00905115"/>
    <w:rsid w:val="0092290A"/>
    <w:rsid w:val="0092510E"/>
    <w:rsid w:val="00927137"/>
    <w:rsid w:val="009272DB"/>
    <w:rsid w:val="00930341"/>
    <w:rsid w:val="00932DCA"/>
    <w:rsid w:val="00942E9D"/>
    <w:rsid w:val="009474C0"/>
    <w:rsid w:val="00947737"/>
    <w:rsid w:val="0094789A"/>
    <w:rsid w:val="009548AF"/>
    <w:rsid w:val="00960797"/>
    <w:rsid w:val="00964CF5"/>
    <w:rsid w:val="00967BD4"/>
    <w:rsid w:val="00974CB2"/>
    <w:rsid w:val="00975D9A"/>
    <w:rsid w:val="009801B8"/>
    <w:rsid w:val="00987466"/>
    <w:rsid w:val="00987EF1"/>
    <w:rsid w:val="009B324B"/>
    <w:rsid w:val="009B3CC0"/>
    <w:rsid w:val="009B5F49"/>
    <w:rsid w:val="009C0CC4"/>
    <w:rsid w:val="009C5B03"/>
    <w:rsid w:val="009D0ED8"/>
    <w:rsid w:val="009E66FE"/>
    <w:rsid w:val="009F50FE"/>
    <w:rsid w:val="00A15EA1"/>
    <w:rsid w:val="00A24095"/>
    <w:rsid w:val="00A24144"/>
    <w:rsid w:val="00A30BF9"/>
    <w:rsid w:val="00A325FB"/>
    <w:rsid w:val="00A33951"/>
    <w:rsid w:val="00A3635C"/>
    <w:rsid w:val="00A3762B"/>
    <w:rsid w:val="00A43FFB"/>
    <w:rsid w:val="00A4777D"/>
    <w:rsid w:val="00A50B46"/>
    <w:rsid w:val="00A675E3"/>
    <w:rsid w:val="00A72A9E"/>
    <w:rsid w:val="00A82F60"/>
    <w:rsid w:val="00AA47EC"/>
    <w:rsid w:val="00AB08B7"/>
    <w:rsid w:val="00AC0337"/>
    <w:rsid w:val="00AC5939"/>
    <w:rsid w:val="00AD1CF8"/>
    <w:rsid w:val="00AD423A"/>
    <w:rsid w:val="00AE060F"/>
    <w:rsid w:val="00AE1D35"/>
    <w:rsid w:val="00AF6134"/>
    <w:rsid w:val="00B05054"/>
    <w:rsid w:val="00B052B6"/>
    <w:rsid w:val="00B14636"/>
    <w:rsid w:val="00B1558A"/>
    <w:rsid w:val="00B16BEE"/>
    <w:rsid w:val="00B34518"/>
    <w:rsid w:val="00B346DA"/>
    <w:rsid w:val="00B476A5"/>
    <w:rsid w:val="00B558EF"/>
    <w:rsid w:val="00B577B7"/>
    <w:rsid w:val="00B62B0A"/>
    <w:rsid w:val="00B6302B"/>
    <w:rsid w:val="00B71047"/>
    <w:rsid w:val="00B82E7B"/>
    <w:rsid w:val="00B97E1E"/>
    <w:rsid w:val="00BA5786"/>
    <w:rsid w:val="00BA6744"/>
    <w:rsid w:val="00BB1918"/>
    <w:rsid w:val="00BB2A05"/>
    <w:rsid w:val="00BC1F2F"/>
    <w:rsid w:val="00BC69F7"/>
    <w:rsid w:val="00BE1AFC"/>
    <w:rsid w:val="00C2155F"/>
    <w:rsid w:val="00C2192B"/>
    <w:rsid w:val="00C25133"/>
    <w:rsid w:val="00C45785"/>
    <w:rsid w:val="00C45FE4"/>
    <w:rsid w:val="00C52229"/>
    <w:rsid w:val="00C71C03"/>
    <w:rsid w:val="00C8143B"/>
    <w:rsid w:val="00C82538"/>
    <w:rsid w:val="00C842F9"/>
    <w:rsid w:val="00C8535C"/>
    <w:rsid w:val="00C870A0"/>
    <w:rsid w:val="00C875F8"/>
    <w:rsid w:val="00C90735"/>
    <w:rsid w:val="00CA70B6"/>
    <w:rsid w:val="00CB63C4"/>
    <w:rsid w:val="00CC2BB0"/>
    <w:rsid w:val="00CC6307"/>
    <w:rsid w:val="00CD0689"/>
    <w:rsid w:val="00CD1A70"/>
    <w:rsid w:val="00CD47A9"/>
    <w:rsid w:val="00CD6A2C"/>
    <w:rsid w:val="00D006F1"/>
    <w:rsid w:val="00D00953"/>
    <w:rsid w:val="00D12ED1"/>
    <w:rsid w:val="00D20608"/>
    <w:rsid w:val="00D226BE"/>
    <w:rsid w:val="00D272C5"/>
    <w:rsid w:val="00D32361"/>
    <w:rsid w:val="00D34E53"/>
    <w:rsid w:val="00D365EA"/>
    <w:rsid w:val="00D56A71"/>
    <w:rsid w:val="00D57C1D"/>
    <w:rsid w:val="00D57C7C"/>
    <w:rsid w:val="00D6328C"/>
    <w:rsid w:val="00D65085"/>
    <w:rsid w:val="00D653D2"/>
    <w:rsid w:val="00D67E7C"/>
    <w:rsid w:val="00D92A8C"/>
    <w:rsid w:val="00D96B1F"/>
    <w:rsid w:val="00DB0A88"/>
    <w:rsid w:val="00DB2B1B"/>
    <w:rsid w:val="00DB6320"/>
    <w:rsid w:val="00DC24FD"/>
    <w:rsid w:val="00DD1927"/>
    <w:rsid w:val="00DE3484"/>
    <w:rsid w:val="00E05833"/>
    <w:rsid w:val="00E069A1"/>
    <w:rsid w:val="00E0775D"/>
    <w:rsid w:val="00E1279B"/>
    <w:rsid w:val="00E36298"/>
    <w:rsid w:val="00E37D7A"/>
    <w:rsid w:val="00E410A9"/>
    <w:rsid w:val="00E514B9"/>
    <w:rsid w:val="00E86247"/>
    <w:rsid w:val="00E93947"/>
    <w:rsid w:val="00EA1731"/>
    <w:rsid w:val="00EB28CB"/>
    <w:rsid w:val="00EB4D97"/>
    <w:rsid w:val="00EC1385"/>
    <w:rsid w:val="00EC7510"/>
    <w:rsid w:val="00EE0FBB"/>
    <w:rsid w:val="00EE1356"/>
    <w:rsid w:val="00EE2EFE"/>
    <w:rsid w:val="00EE71E7"/>
    <w:rsid w:val="00F17186"/>
    <w:rsid w:val="00F2471C"/>
    <w:rsid w:val="00F30867"/>
    <w:rsid w:val="00F3288B"/>
    <w:rsid w:val="00F50180"/>
    <w:rsid w:val="00F53C57"/>
    <w:rsid w:val="00F5647F"/>
    <w:rsid w:val="00F64FA7"/>
    <w:rsid w:val="00F70BBE"/>
    <w:rsid w:val="00F82DDB"/>
    <w:rsid w:val="00FC2BB1"/>
    <w:rsid w:val="00FC4F38"/>
    <w:rsid w:val="00FD0402"/>
    <w:rsid w:val="00FD0E37"/>
    <w:rsid w:val="00FD3703"/>
    <w:rsid w:val="00FE1F41"/>
    <w:rsid w:val="00FE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7B0C38"/>
  <w15:chartTrackingRefBased/>
  <w15:docId w15:val="{6C84538C-2ABC-4154-A67C-AD41ACCD9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7D70"/>
    <w:rPr>
      <w:noProof/>
      <w:lang w:val="es-B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E28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28D2"/>
  </w:style>
  <w:style w:type="paragraph" w:styleId="Piedepgina">
    <w:name w:val="footer"/>
    <w:basedOn w:val="Normal"/>
    <w:link w:val="PiedepginaCar"/>
    <w:uiPriority w:val="99"/>
    <w:unhideWhenUsed/>
    <w:rsid w:val="006E28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28D2"/>
  </w:style>
  <w:style w:type="character" w:styleId="Hipervnculo">
    <w:name w:val="Hyperlink"/>
    <w:basedOn w:val="Fuentedeprrafopredeter"/>
    <w:uiPriority w:val="99"/>
    <w:unhideWhenUsed/>
    <w:rsid w:val="00E8624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DE34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5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0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7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5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4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3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8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6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1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0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0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4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2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1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4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8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8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3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0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5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9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4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5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2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6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1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2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3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5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0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9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8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5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3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0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6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3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9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9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3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2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4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5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0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8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5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5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7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0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lantilla%20Wor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Word.dotx</Template>
  <TotalTime>2526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Michael</cp:lastModifiedBy>
  <cp:revision>281</cp:revision>
  <dcterms:created xsi:type="dcterms:W3CDTF">2022-03-02T19:38:00Z</dcterms:created>
  <dcterms:modified xsi:type="dcterms:W3CDTF">2025-04-18T04:43:00Z</dcterms:modified>
</cp:coreProperties>
</file>